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7A" w:rsidRDefault="00CD3A7A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CD3A7A" w:rsidRDefault="00CD3A7A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CD3A7A" w:rsidRDefault="00CD3A7A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CD3A7A" w:rsidRDefault="00CD3A7A" w:rsidP="00E17866">
      <w:pPr>
        <w:jc w:val="center"/>
        <w:rPr>
          <w:sz w:val="28"/>
          <w:szCs w:val="28"/>
        </w:rPr>
      </w:pPr>
    </w:p>
    <w:p w:rsidR="00CD3A7A" w:rsidRDefault="00CD3A7A" w:rsidP="00E17866">
      <w:pPr>
        <w:jc w:val="center"/>
        <w:rPr>
          <w:sz w:val="28"/>
          <w:szCs w:val="28"/>
        </w:rPr>
      </w:pPr>
    </w:p>
    <w:p w:rsidR="00CD3A7A" w:rsidRDefault="00CD3A7A" w:rsidP="00E17866">
      <w:pPr>
        <w:jc w:val="center"/>
        <w:rPr>
          <w:sz w:val="28"/>
          <w:szCs w:val="28"/>
        </w:rPr>
      </w:pPr>
    </w:p>
    <w:p w:rsidR="00CD3A7A" w:rsidRDefault="00CD3A7A" w:rsidP="00E17866">
      <w:pPr>
        <w:jc w:val="center"/>
        <w:rPr>
          <w:sz w:val="28"/>
          <w:szCs w:val="28"/>
        </w:rPr>
      </w:pPr>
    </w:p>
    <w:p w:rsidR="00CD3A7A" w:rsidRDefault="00CD3A7A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CD3A7A" w:rsidRDefault="00CD3A7A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Java</w:t>
      </w:r>
      <w:r w:rsidRPr="005157F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технологиям:</w:t>
      </w:r>
    </w:p>
    <w:p w:rsidR="00CD3A7A" w:rsidRDefault="00CD3A7A" w:rsidP="00E17866">
      <w:pPr>
        <w:jc w:val="center"/>
        <w:rPr>
          <w:sz w:val="28"/>
          <w:szCs w:val="28"/>
        </w:rPr>
      </w:pPr>
    </w:p>
    <w:p w:rsidR="00CD3A7A" w:rsidRDefault="00CD3A7A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«Отчет по курсовому проекту»</w:t>
      </w:r>
    </w:p>
    <w:p w:rsidR="00CD3A7A" w:rsidRDefault="00CD3A7A" w:rsidP="00E17866">
      <w:pPr>
        <w:jc w:val="center"/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Pr="005157FF" w:rsidRDefault="00CD3A7A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Выполнил студент группы Воробьев О.О</w:t>
      </w:r>
      <w:r w:rsidRPr="005157FF">
        <w:rPr>
          <w:sz w:val="28"/>
          <w:szCs w:val="28"/>
        </w:rPr>
        <w:t>.</w:t>
      </w:r>
    </w:p>
    <w:p w:rsidR="00CD3A7A" w:rsidRDefault="00CD3A7A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Преподаватель  Пышкин Е.В.</w:t>
      </w: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rPr>
          <w:sz w:val="28"/>
          <w:szCs w:val="28"/>
        </w:rPr>
      </w:pPr>
    </w:p>
    <w:p w:rsidR="00CD3A7A" w:rsidRDefault="00CD3A7A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2012</w:t>
      </w:r>
    </w:p>
    <w:p w:rsidR="00CD3A7A" w:rsidRDefault="00CD3A7A"/>
    <w:p w:rsidR="00CD3A7A" w:rsidRPr="000A1101" w:rsidRDefault="00CD3A7A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 и границы проекта</w:t>
      </w:r>
      <w:r w:rsidRPr="000A1101">
        <w:rPr>
          <w:rFonts w:ascii="Times New Roman" w:hAnsi="Times New Roman" w:cs="Times New Roman"/>
          <w:b/>
          <w:sz w:val="28"/>
          <w:szCs w:val="28"/>
        </w:rPr>
        <w:t>:</w:t>
      </w:r>
    </w:p>
    <w:p w:rsidR="00CD3A7A" w:rsidRPr="00A43990" w:rsidRDefault="00CD3A7A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Формулировка задачи:</w:t>
      </w:r>
    </w:p>
    <w:p w:rsidR="00CD3A7A" w:rsidRPr="000A1101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приложение, являющееся интерпретацией классических гонок по вертикали. Необходимо предусмотреть различные уровни сложности игры, подсчет очков, в зависимости от сложности и реализовать таблицу рекордов.</w:t>
      </w:r>
    </w:p>
    <w:p w:rsidR="00CD3A7A" w:rsidRPr="0097475D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A7A" w:rsidRPr="00A43990" w:rsidRDefault="00CD3A7A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Структура исходных данных:</w:t>
      </w:r>
    </w:p>
    <w:p w:rsidR="00CD3A7A" w:rsidRPr="00A43990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Исходными данными в данном приложении являются рекорды предыдущих игроков. Так как кроме простого массива цифр в файле ничего содержаться не будет, можно ограничиться обычным текстовым файлом что упрощает написание программы.</w:t>
      </w:r>
    </w:p>
    <w:p w:rsidR="00CD3A7A" w:rsidRPr="0097475D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A7A" w:rsidRDefault="00CD3A7A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Основные сценарии функционирования программы:</w:t>
      </w:r>
    </w:p>
    <w:p w:rsidR="00CD3A7A" w:rsidRPr="000C0B50" w:rsidRDefault="00CD3A7A" w:rsidP="00EF3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 образец главного экрана приложения.</w:t>
      </w:r>
    </w:p>
    <w:p w:rsidR="00CD3A7A" w:rsidRDefault="00CD3A7A" w:rsidP="005D15C7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B50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394.5pt">
            <v:imagedata r:id="rId4" o:title=""/>
          </v:shape>
        </w:pic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идея приложения следующая: дорога(5) поделена на 2 части 3 полосы встречного движения и 3  «наших» полосы. Про этим полосам вертикально вниз движутся блоки(3) которые имитируют машины. Стоит отметить что машины по встречным полосам движутся быстрее. Задача состоит в уклонении контролируемой машинкой(4) от генерируемых машин. Машинка управляется стрелочками. Уровни сложности регулируют расстояния между препятствиями делая проезд либо сложнее либо проще, в зависимости от выбранного уровня. Подсчет очков осуществляется в реальном времени и выводится на табло(2). Скорость набора очков зависит как от уровня сложности так и от положения машинки на дороге(за езду по встречной дается удвоенное количество очков).</w: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игры выводится новое окно.</w:t>
      </w:r>
    </w:p>
    <w:p w:rsidR="00CD3A7A" w:rsidRDefault="00CD3A7A" w:rsidP="005D15C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5C7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03.25pt;height:132pt">
            <v:imagedata r:id="rId5" o:title=""/>
          </v:shape>
        </w:pict>
      </w:r>
    </w:p>
    <w:p w:rsidR="00CD3A7A" w:rsidRDefault="00CD3A7A" w:rsidP="005D1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картинки, игроку печатается его счет, а так же предлагается 3 варианта: первый- посмотреть рекорды(кнопка </w:t>
      </w:r>
      <w:r w:rsidRPr="005D15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D1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records</w:t>
      </w:r>
      <w:r w:rsidRPr="005D15C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), второй- выйти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(кнопка </w:t>
      </w:r>
      <w:r w:rsidRPr="005D15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5D1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D15C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 и третий- вернуться в игру, закрыв окно.</w: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приложение содержит панель меню(1).</w: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 w:rsidRPr="005D15C7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11pt;height:67.5pt">
            <v:imagedata r:id="rId6" o:title=""/>
          </v:shape>
        </w:pic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 w:rsidRPr="005D15C7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20pt;height:36pt">
            <v:imagedata r:id="rId7" o:title=""/>
          </v:shape>
        </w:pic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A40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71pt;height:81.75pt">
            <v:imagedata r:id="rId8" o:title=""/>
          </v:shape>
        </w:pic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» содержит пункты: начало игры, пауза/продолжить, выход. Все команды подвешены на хоткеи что облегчает их вызов во время игры.</w: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Records</w:t>
      </w:r>
      <w:r>
        <w:rPr>
          <w:rFonts w:ascii="Times New Roman" w:hAnsi="Times New Roman" w:cs="Times New Roman"/>
          <w:sz w:val="24"/>
          <w:szCs w:val="24"/>
        </w:rPr>
        <w:t>» содержит единственный пункт: посмотреть таблицу рекордов. При нажатии выводится новое окно, содержащее саму таблицу и кнопку выхода из игры.</w:t>
      </w:r>
    </w:p>
    <w:p w:rsidR="00CD3A7A" w:rsidRDefault="00CD3A7A" w:rsidP="003D4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4A40">
        <w:rPr>
          <w:rFonts w:ascii="Times New Roman" w:hAnsi="Times New Roman" w:cs="Times New Roman"/>
          <w:sz w:val="24"/>
          <w:szCs w:val="24"/>
        </w:rPr>
        <w:pict>
          <v:shape id="_x0000_i1030" type="#_x0000_t75" style="width:119.25pt;height:192pt">
            <v:imagedata r:id="rId9" o:title=""/>
          </v:shape>
        </w:pict>
      </w:r>
    </w:p>
    <w:p w:rsidR="00CD3A7A" w:rsidRPr="003D4A40" w:rsidRDefault="00CD3A7A" w:rsidP="003D4A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D4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настроить сложность игры.</w:t>
      </w:r>
    </w:p>
    <w:p w:rsidR="00CD3A7A" w:rsidRPr="00E17866" w:rsidRDefault="00CD3A7A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4D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создать структуру реализующую машинку, препятствие, дорогу, разработать классы представления, алгоритмы поиска столкновений и создания препятствий.</w:t>
      </w:r>
    </w:p>
    <w:p w:rsidR="00CD3A7A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разработать систему подсчета очков.</w:t>
      </w:r>
    </w:p>
    <w:p w:rsidR="00CD3A7A" w:rsidRPr="00E17866" w:rsidRDefault="00CD3A7A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реализована возможность сохранения рекордов и храниться они будут в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CD3A7A" w:rsidRPr="000D6816" w:rsidRDefault="00CD3A7A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0F3">
        <w:rPr>
          <w:rFonts w:ascii="Times New Roman" w:hAnsi="Times New Roman" w:cs="Times New Roman"/>
          <w:b/>
          <w:sz w:val="28"/>
          <w:szCs w:val="28"/>
        </w:rPr>
        <w:t>Системная архитектура</w:t>
      </w:r>
      <w:r w:rsidRPr="000D6816">
        <w:rPr>
          <w:rFonts w:ascii="Times New Roman" w:hAnsi="Times New Roman" w:cs="Times New Roman"/>
          <w:b/>
          <w:sz w:val="28"/>
          <w:szCs w:val="28"/>
        </w:rPr>
        <w:t>:</w:t>
      </w:r>
    </w:p>
    <w:p w:rsidR="00CD3A7A" w:rsidRPr="000D6816" w:rsidRDefault="00CD3A7A">
      <w:pPr>
        <w:rPr>
          <w:rFonts w:ascii="Times New Roman" w:hAnsi="Times New Roman" w:cs="Times New Roman"/>
          <w:b/>
          <w:sz w:val="24"/>
          <w:szCs w:val="24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>Используемые классы</w:t>
      </w:r>
      <w:r w:rsidRPr="000D6816">
        <w:rPr>
          <w:rFonts w:ascii="Times New Roman" w:hAnsi="Times New Roman" w:cs="Times New Roman"/>
          <w:b/>
          <w:sz w:val="24"/>
          <w:szCs w:val="24"/>
        </w:rPr>
        <w:t>:</w:t>
      </w:r>
    </w:p>
    <w:p w:rsidR="00CD3A7A" w:rsidRDefault="00CD3A7A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>
        <w:rPr>
          <w:rFonts w:ascii="Times New Roman" w:hAnsi="Times New Roman" w:cs="Times New Roman"/>
          <w:sz w:val="24"/>
          <w:szCs w:val="24"/>
        </w:rPr>
        <w:t>(класс представляющий препятствие)</w:t>
      </w:r>
      <w:r w:rsidRPr="00463DF6">
        <w:rPr>
          <w:rFonts w:ascii="Times New Roman" w:hAnsi="Times New Roman" w:cs="Times New Roman"/>
          <w:sz w:val="24"/>
          <w:szCs w:val="24"/>
        </w:rPr>
        <w:t>:</w:t>
      </w:r>
      <w:r w:rsidRPr="00463DF6">
        <w:rPr>
          <w:rFonts w:ascii="Times New Roman" w:hAnsi="Times New Roman" w:cs="Times New Roman"/>
          <w:sz w:val="24"/>
          <w:szCs w:val="24"/>
        </w:rPr>
        <w:tab/>
      </w:r>
    </w:p>
    <w:p w:rsidR="00CD3A7A" w:rsidRDefault="00CD3A7A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63D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координаты</w:t>
      </w:r>
      <w:r w:rsidRPr="00463D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A7A" w:rsidRDefault="00CD3A7A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heigth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ширина,высота</w:t>
      </w:r>
    </w:p>
    <w:p w:rsidR="00CD3A7A" w:rsidRDefault="00CD3A7A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:rsidR="00CD3A7A" w:rsidRPr="00463DF6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координаты векора перемещения блока.</w:t>
      </w:r>
    </w:p>
    <w:p w:rsidR="00CD3A7A" w:rsidRPr="006C7F4D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Blockview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класс прорисовывающий объекты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CD3A7A" w:rsidRDefault="00CD3A7A" w:rsidP="006C7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представляющий машинку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3A7A" w:rsidRDefault="00CD3A7A" w:rsidP="006C7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63D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координаты</w:t>
      </w:r>
    </w:p>
    <w:p w:rsidR="00CD3A7A" w:rsidRDefault="00CD3A7A" w:rsidP="006C7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heigth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ширина, высота</w:t>
      </w:r>
    </w:p>
    <w:p w:rsidR="00CD3A7A" w:rsidRDefault="00CD3A7A" w:rsidP="006C7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:rsidR="00CD3A7A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Carview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класс прорисовывающий объекты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CD3A7A" w:rsidRPr="00447E23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и рисующий уровень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CD3A7A" w:rsidRPr="003060A9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MainFrame</w:t>
      </w:r>
      <w:r w:rsidRPr="003060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реализующий главное окно)</w:t>
      </w:r>
    </w:p>
    <w:p w:rsidR="00CD3A7A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MainPanel</w:t>
      </w:r>
      <w:r>
        <w:rPr>
          <w:rFonts w:ascii="Times New Roman" w:hAnsi="Times New Roman" w:cs="Times New Roman"/>
          <w:sz w:val="24"/>
          <w:szCs w:val="24"/>
        </w:rPr>
        <w:t>(класс реализующий панель)</w:t>
      </w:r>
    </w:p>
    <w:p w:rsidR="00CD3A7A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RecordList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окно с таблицей рекордов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CD3A7A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Recordmass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обрабатывающий массив рекордов и работающий с файлом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CD3A7A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Road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и рисующий дорогу и разделительные полосы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CD3A7A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отвечающий за подсчет очков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CD3A7A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ScoreFrame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окно конца игры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CD3A7A" w:rsidRPr="00447E23" w:rsidRDefault="00CD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класс объединяющий объекты </w:t>
      </w:r>
      <w:r>
        <w:rPr>
          <w:rFonts w:ascii="Times New Roman" w:hAnsi="Times New Roman" w:cs="Times New Roman"/>
          <w:sz w:val="24"/>
          <w:szCs w:val="24"/>
          <w:lang w:val="en-US"/>
        </w:rPr>
        <w:t>Road</w:t>
      </w:r>
      <w:r w:rsidRPr="00447E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 в единый объект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CD3A7A" w:rsidRPr="006C7F4D" w:rsidRDefault="00CD3A7A">
      <w:pPr>
        <w:rPr>
          <w:rFonts w:ascii="Times New Roman" w:hAnsi="Times New Roman" w:cs="Times New Roman"/>
          <w:sz w:val="24"/>
          <w:szCs w:val="24"/>
        </w:rPr>
      </w:pPr>
    </w:p>
    <w:p w:rsidR="00CD3A7A" w:rsidRPr="006C7F4D" w:rsidRDefault="00CD3A7A">
      <w:pPr>
        <w:rPr>
          <w:rFonts w:ascii="Times New Roman" w:hAnsi="Times New Roman" w:cs="Times New Roman"/>
          <w:b/>
          <w:sz w:val="24"/>
          <w:szCs w:val="24"/>
        </w:rPr>
      </w:pPr>
      <w:r w:rsidRPr="000A1101">
        <w:rPr>
          <w:rFonts w:ascii="Times New Roman" w:hAnsi="Times New Roman" w:cs="Times New Roman"/>
          <w:b/>
          <w:sz w:val="24"/>
          <w:szCs w:val="24"/>
        </w:rPr>
        <w:t>Взаимоотношение между классами</w:t>
      </w:r>
      <w:r w:rsidRPr="006C7F4D">
        <w:rPr>
          <w:rFonts w:ascii="Times New Roman" w:hAnsi="Times New Roman" w:cs="Times New Roman"/>
          <w:b/>
          <w:sz w:val="24"/>
          <w:szCs w:val="24"/>
        </w:rPr>
        <w:t>:</w:t>
      </w:r>
    </w:p>
    <w:p w:rsidR="00CD3A7A" w:rsidRPr="000A1101" w:rsidRDefault="00CD3A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721E"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1" type="#_x0000_t75" style="width:461.25pt;height:190.5pt">
            <v:imagedata r:id="rId10" o:title=""/>
          </v:shape>
        </w:pict>
      </w:r>
    </w:p>
    <w:p w:rsidR="00CD3A7A" w:rsidRPr="007E00F3" w:rsidRDefault="00CD3A7A">
      <w:pPr>
        <w:rPr>
          <w:rFonts w:ascii="Times New Roman" w:hAnsi="Times New Roman" w:cs="Times New Roman"/>
          <w:b/>
          <w:sz w:val="24"/>
          <w:szCs w:val="24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 xml:space="preserve">Описание выбранного алгоритма </w:t>
      </w:r>
      <w:r>
        <w:rPr>
          <w:rFonts w:ascii="Times New Roman" w:hAnsi="Times New Roman" w:cs="Times New Roman"/>
          <w:b/>
          <w:sz w:val="24"/>
          <w:szCs w:val="24"/>
        </w:rPr>
        <w:t>создания уровня</w:t>
      </w:r>
      <w:r w:rsidRPr="007E00F3">
        <w:rPr>
          <w:rFonts w:ascii="Times New Roman" w:hAnsi="Times New Roman" w:cs="Times New Roman"/>
          <w:b/>
          <w:sz w:val="24"/>
          <w:szCs w:val="24"/>
        </w:rPr>
        <w:t>: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626071">
        <w:rPr>
          <w:rFonts w:ascii="Times New Roman" w:hAnsi="Times New Roman" w:cs="Times New Roman"/>
          <w:sz w:val="24"/>
          <w:szCs w:val="24"/>
          <w:lang w:eastAsia="ru-RU"/>
        </w:rPr>
        <w:t>Алгоритм состоит из 3х функций. Первая(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is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space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), проверяет есть ли место между блоками для прохода машинки. Вторая(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creation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 xml:space="preserve">), создает блок одного из 3х цветов на одной из 6ти позиций. Затем проверяет не повторяется ли позиции предыдущих нескольких блоков и созданного. И, если блок проходит еще и проверку функцией 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is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space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, то его включают в массив блоков уровня. Третья функция двигает весь массив на одну позицию вниз и запускает вторую.</w:t>
      </w:r>
    </w:p>
    <w:p w:rsidR="00CD3A7A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>boolean is_space(Block bl)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{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boolean otv=true;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for(Block block: mass)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{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if ((block.get_x()-test_car.get_width()-10 &lt; bl.get_x()+bl.get_width()) &amp;&amp; 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(block.get_x()+block.get_width()+test_car.get_width()+10 &gt; bl.get_x()) &amp;&amp;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(block.get_y()-test_car.get_heigth()-90-difficultly&lt; bl.get_y()+bl.get_heigth()) &amp;&amp;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(block.get_y()+block.get_heigth()+test_car.get_heigth()+90+difficultly &gt; bl.get_y()))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{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otv=false;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break;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}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}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return otv;</w:t>
      </w:r>
    </w:p>
    <w:p w:rsidR="00CD3A7A" w:rsidRPr="003B721E" w:rsidRDefault="00CD3A7A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</w:t>
      </w:r>
      <w:r w:rsidRPr="003B721E">
        <w:rPr>
          <w:rFonts w:ascii="Courier New" w:hAnsi="Courier New" w:cs="Courier New"/>
          <w:color w:val="222222"/>
          <w:sz w:val="18"/>
          <w:lang w:eastAsia="ru-RU"/>
        </w:rPr>
        <w:t>}</w:t>
      </w:r>
    </w:p>
    <w:p w:rsidR="00CD3A7A" w:rsidRDefault="00CD3A7A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>void creation()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{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Block new_block;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int index=r_gen1.nextInt(4);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if(index==0) this.color=Color.BLUE;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if(index==1) this.color=Color.GREEN;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if(index==2) this.color=Color.RED;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if(index==2) this.color=Color.BLACK;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int index1= r_gen1.nextInt(6);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int index2= r_gen2.nextInt(5);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if(index2 &lt;= ver[index1])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{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if ((index1 != last_index1) &amp;&amp; (index1 != last_index2) &amp;&amp; (index1 != last_index3))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{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new_block= new Block(test_road.get_x()+6+70*index1,0,50,70,color);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if ((index1==0) || (index1==1) || (index1 ==2)) new_block.set_speed(0, 4);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else new_block.set_speed(0,2);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if(is_space(new_block)) 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{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mass.add(new_block);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last_index4=last_index3;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last_index3=last_index2;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last_index2=last_index1;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last_index1 = index1;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this.space=0;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</w:t>
      </w:r>
      <w:r w:rsidRPr="00626071">
        <w:rPr>
          <w:rFonts w:ascii="Courier New" w:hAnsi="Courier New" w:cs="Courier New"/>
          <w:color w:val="222222"/>
          <w:sz w:val="18"/>
          <w:lang w:eastAsia="ru-RU"/>
        </w:rPr>
        <w:t>}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    }    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}</w:t>
      </w:r>
    </w:p>
    <w:p w:rsidR="00CD3A7A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}</w:t>
      </w:r>
    </w:p>
    <w:p w:rsidR="00CD3A7A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>void level_step()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{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for(Block block: mass)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  <w:r w:rsidRPr="00626071">
        <w:rPr>
          <w:rFonts w:ascii="Courier New" w:hAnsi="Courier New" w:cs="Courier New"/>
          <w:color w:val="222222"/>
          <w:sz w:val="18"/>
          <w:lang w:eastAsia="ru-RU"/>
        </w:rPr>
        <w:t>{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    block.step();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}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creation();</w:t>
      </w:r>
    </w:p>
    <w:p w:rsidR="00CD3A7A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}</w:t>
      </w:r>
    </w:p>
    <w:p w:rsidR="00CD3A7A" w:rsidRPr="00626071" w:rsidRDefault="00CD3A7A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CD3A7A" w:rsidRDefault="00CD3A7A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CD3A7A" w:rsidRPr="000A1101" w:rsidRDefault="00CD3A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приложения</w:t>
      </w:r>
      <w:r w:rsidRPr="000A1101">
        <w:rPr>
          <w:rFonts w:ascii="Times New Roman" w:hAnsi="Times New Roman" w:cs="Times New Roman"/>
          <w:b/>
          <w:sz w:val="28"/>
          <w:szCs w:val="28"/>
        </w:rPr>
        <w:t>:</w:t>
      </w:r>
    </w:p>
    <w:p w:rsidR="00CD3A7A" w:rsidRDefault="00CD3A7A">
      <w:pPr>
        <w:rPr>
          <w:rFonts w:ascii="Times New Roman" w:hAnsi="Times New Roman" w:cs="Times New Roman"/>
          <w:b/>
          <w:sz w:val="24"/>
          <w:szCs w:val="24"/>
        </w:rPr>
      </w:pPr>
      <w:r w:rsidRPr="00516A6E">
        <w:rPr>
          <w:rFonts w:ascii="Times New Roman" w:hAnsi="Times New Roman" w:cs="Times New Roman"/>
          <w:b/>
          <w:sz w:val="24"/>
          <w:szCs w:val="24"/>
        </w:rPr>
        <w:t>Основные сценарии работы:</w:t>
      </w:r>
    </w:p>
    <w:p w:rsidR="00CD3A7A" w:rsidRPr="00516A6E" w:rsidRDefault="00CD3A7A">
      <w:pPr>
        <w:rPr>
          <w:rFonts w:ascii="Times New Roman" w:hAnsi="Times New Roman" w:cs="Times New Roman"/>
          <w:b/>
          <w:sz w:val="24"/>
          <w:szCs w:val="24"/>
        </w:rPr>
      </w:pPr>
    </w:p>
    <w:p w:rsidR="00CD3A7A" w:rsidRPr="007F1EE7" w:rsidRDefault="00CD3A7A">
      <w:pPr>
        <w:rPr>
          <w:rFonts w:ascii="Times New Roman" w:hAnsi="Times New Roman" w:cs="Times New Roman"/>
          <w:b/>
          <w:sz w:val="28"/>
          <w:szCs w:val="28"/>
        </w:rPr>
      </w:pPr>
      <w:r w:rsidRPr="007F1EE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D3A7A" w:rsidRDefault="00CD3A7A" w:rsidP="007F1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мы научились 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программирования графических приложений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для выполнения поставленной задачи необходимо было спроектировать классы реализующие возможность представления графов в программе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графа необходимо было выбрать и реализовать алгоритм нахождения кратчайшего пути между двумя любыми узлами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A7A" w:rsidRPr="007F1EE7" w:rsidRDefault="00CD3A7A" w:rsidP="007F1E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Самой сложной частью курсовой было реализация алгоритма поиска пути и графическая реализация графа и работы с ним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чем мы в какой-то степени справились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D3A7A" w:rsidRPr="007F1EE7" w:rsidSect="0009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7866"/>
    <w:rsid w:val="0008270C"/>
    <w:rsid w:val="0009149F"/>
    <w:rsid w:val="000A1101"/>
    <w:rsid w:val="000C0B50"/>
    <w:rsid w:val="000D6816"/>
    <w:rsid w:val="000F4302"/>
    <w:rsid w:val="0022332C"/>
    <w:rsid w:val="002864DE"/>
    <w:rsid w:val="002947C3"/>
    <w:rsid w:val="003060A9"/>
    <w:rsid w:val="003A303B"/>
    <w:rsid w:val="003B6D62"/>
    <w:rsid w:val="003B721E"/>
    <w:rsid w:val="003D4A40"/>
    <w:rsid w:val="004158F8"/>
    <w:rsid w:val="00447E23"/>
    <w:rsid w:val="00463DF6"/>
    <w:rsid w:val="004861D5"/>
    <w:rsid w:val="004D0D1F"/>
    <w:rsid w:val="005157FF"/>
    <w:rsid w:val="00516A6E"/>
    <w:rsid w:val="005D15C7"/>
    <w:rsid w:val="005E2251"/>
    <w:rsid w:val="0060745C"/>
    <w:rsid w:val="00624684"/>
    <w:rsid w:val="00626071"/>
    <w:rsid w:val="0067789F"/>
    <w:rsid w:val="006C7F4D"/>
    <w:rsid w:val="006F38D0"/>
    <w:rsid w:val="007E00F3"/>
    <w:rsid w:val="007F1EE7"/>
    <w:rsid w:val="00963F32"/>
    <w:rsid w:val="0097475D"/>
    <w:rsid w:val="00A43990"/>
    <w:rsid w:val="00A54E25"/>
    <w:rsid w:val="00AB5174"/>
    <w:rsid w:val="00AE5873"/>
    <w:rsid w:val="00B9013E"/>
    <w:rsid w:val="00BD4CA1"/>
    <w:rsid w:val="00C108EC"/>
    <w:rsid w:val="00C21530"/>
    <w:rsid w:val="00CD3A7A"/>
    <w:rsid w:val="00CF414F"/>
    <w:rsid w:val="00D81EC1"/>
    <w:rsid w:val="00E17866"/>
    <w:rsid w:val="00EA76CB"/>
    <w:rsid w:val="00EF3A34"/>
    <w:rsid w:val="00F35698"/>
    <w:rsid w:val="00F51953"/>
    <w:rsid w:val="00F538AD"/>
    <w:rsid w:val="00FB451B"/>
    <w:rsid w:val="00FC7113"/>
    <w:rsid w:val="00FD2942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66"/>
    <w:pPr>
      <w:suppressAutoHyphens/>
      <w:spacing w:after="200" w:line="276" w:lineRule="auto"/>
    </w:pPr>
    <w:rPr>
      <w:rFonts w:cs="Calibri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3A303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A303B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60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745C"/>
    <w:rPr>
      <w:rFonts w:ascii="Tahoma" w:eastAsia="Times New Roman" w:hAnsi="Tahoma" w:cs="Tahoma"/>
      <w:sz w:val="16"/>
      <w:szCs w:val="16"/>
      <w:lang w:eastAsia="ar-SA" w:bidi="ar-SA"/>
    </w:rPr>
  </w:style>
  <w:style w:type="character" w:customStyle="1" w:styleId="apple-converted-space">
    <w:name w:val="apple-converted-space"/>
    <w:basedOn w:val="DefaultParagraphFont"/>
    <w:uiPriority w:val="99"/>
    <w:rsid w:val="003A303B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3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A303B"/>
    <w:rPr>
      <w:rFonts w:ascii="Courier New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rsid w:val="003A303B"/>
    <w:rPr>
      <w:rFonts w:ascii="Courier New" w:hAnsi="Courier New" w:cs="Courier New"/>
      <w:sz w:val="20"/>
      <w:szCs w:val="20"/>
    </w:rPr>
  </w:style>
  <w:style w:type="character" w:customStyle="1" w:styleId="comment">
    <w:name w:val="comment"/>
    <w:basedOn w:val="DefaultParagraphFont"/>
    <w:uiPriority w:val="99"/>
    <w:rsid w:val="003A303B"/>
    <w:rPr>
      <w:rFonts w:cs="Times New Roman"/>
    </w:rPr>
  </w:style>
  <w:style w:type="character" w:customStyle="1" w:styleId="keyword">
    <w:name w:val="keyword"/>
    <w:basedOn w:val="DefaultParagraphFont"/>
    <w:uiPriority w:val="99"/>
    <w:rsid w:val="003A303B"/>
    <w:rPr>
      <w:rFonts w:cs="Times New Roman"/>
    </w:rPr>
  </w:style>
  <w:style w:type="character" w:customStyle="1" w:styleId="number">
    <w:name w:val="number"/>
    <w:basedOn w:val="DefaultParagraphFont"/>
    <w:uiPriority w:val="99"/>
    <w:rsid w:val="003A303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9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343</TotalTime>
  <Pages>7</Pages>
  <Words>962</Words>
  <Characters>5489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21</cp:revision>
  <dcterms:created xsi:type="dcterms:W3CDTF">2012-06-26T09:57:00Z</dcterms:created>
  <dcterms:modified xsi:type="dcterms:W3CDTF">2012-08-31T20:56:00Z</dcterms:modified>
</cp:coreProperties>
</file>